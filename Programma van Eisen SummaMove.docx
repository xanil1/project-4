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14:paraId="3684EA8E" w14:textId="77777777" w:rsidTr="00B7520C">
            <w:tc>
              <w:tcPr>
                <w:tcW w:w="7054" w:type="dxa"/>
              </w:tcPr>
              <w:p w14:paraId="74497BB4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421B908B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0FA8ADC1" w14:textId="77777777" w:rsidTr="00B7520C">
            <w:tc>
              <w:tcPr>
                <w:tcW w:w="7054" w:type="dxa"/>
              </w:tcPr>
              <w:p w14:paraId="24271D0F" w14:textId="77777777" w:rsidR="003B21D4" w:rsidRPr="003B21D4" w:rsidRDefault="00B164CA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lang w:eastAsia="en-US"/>
                  </w:rPr>
                  <w:t>Joan van Duren</w:t>
                </w:r>
              </w:p>
            </w:tc>
            <w:tc>
              <w:tcPr>
                <w:tcW w:w="2234" w:type="dxa"/>
              </w:tcPr>
              <w:p w14:paraId="0B928944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14:paraId="0C419353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51E737E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7216" behindDoc="0" locked="0" layoutInCell="1" allowOverlap="1" wp14:anchorId="17F9EFB5" wp14:editId="6A6DB237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662B40C2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ABD95DE" w14:textId="77777777" w:rsidR="000202AF" w:rsidRDefault="00B839AC" w:rsidP="00E67BAA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Programma</w:t>
                    </w:r>
                    <w:r w:rsidR="00CB48BD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van Eisen</w:t>
                    </w:r>
                  </w:p>
                </w:sdtContent>
              </w:sdt>
            </w:tc>
          </w:tr>
          <w:tr w:rsidR="000202AF" w14:paraId="1D98B729" w14:textId="77777777" w:rsidTr="000202AF">
            <w:tc>
              <w:tcPr>
                <w:tcW w:w="7442" w:type="dxa"/>
              </w:tcPr>
              <w:p w14:paraId="24604DE3" w14:textId="71A1AC17" w:rsidR="000202AF" w:rsidRPr="000202AF" w:rsidRDefault="00847775" w:rsidP="004D1713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 xml:space="preserve">Project </w:t>
                </w:r>
                <w:r w:rsidR="00493628">
                  <w:rPr>
                    <w:i/>
                    <w:sz w:val="28"/>
                    <w:szCs w:val="28"/>
                  </w:rPr>
                  <w:t>4</w:t>
                </w:r>
                <w:r w:rsidR="00B164CA">
                  <w:rPr>
                    <w:i/>
                    <w:sz w:val="28"/>
                    <w:szCs w:val="28"/>
                  </w:rPr>
                  <w:t xml:space="preserve"> (SummaMove)</w:t>
                </w:r>
              </w:p>
            </w:tc>
          </w:tr>
        </w:tbl>
        <w:p w14:paraId="06B7747E" w14:textId="77777777" w:rsidR="009B6508" w:rsidRDefault="002F51FB" w:rsidP="00576C56">
          <w:pPr>
            <w:rPr>
              <w:rFonts w:ascii="Arial" w:hAnsi="Arial" w:cs="Arial"/>
            </w:rPr>
          </w:pPr>
          <w:r>
            <w:rPr>
              <w:rFonts w:cs="Arial"/>
              <w:b/>
              <w:noProof/>
              <w:color w:val="4F81BD" w:themeColor="accent1"/>
              <w:lang w:eastAsia="nl-NL"/>
            </w:rPr>
            <w:drawing>
              <wp:anchor distT="0" distB="0" distL="114300" distR="114300" simplePos="0" relativeHeight="251660288" behindDoc="0" locked="0" layoutInCell="1" allowOverlap="1" wp14:anchorId="6BB75085" wp14:editId="07777777">
                <wp:simplePos x="0" y="0"/>
                <wp:positionH relativeFrom="column">
                  <wp:posOffset>1226185</wp:posOffset>
                </wp:positionH>
                <wp:positionV relativeFrom="paragraph">
                  <wp:posOffset>4784725</wp:posOffset>
                </wp:positionV>
                <wp:extent cx="3303905" cy="2514600"/>
                <wp:effectExtent l="0" t="0" r="0" b="0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1861420_1280.gif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3905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FCBC05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68C5F922" w14:textId="77777777" w:rsidR="00992772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23860585" w:history="1">
            <w:r w:rsidR="00992772" w:rsidRPr="006C1DA5">
              <w:rPr>
                <w:rStyle w:val="Hyperlink"/>
                <w:noProof/>
              </w:rPr>
              <w:t>1.</w:t>
            </w:r>
            <w:r w:rsidR="009927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992772" w:rsidRPr="006C1DA5">
              <w:rPr>
                <w:rStyle w:val="Hyperlink"/>
                <w:noProof/>
              </w:rPr>
              <w:t>Inleiding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_Toc23860585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3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14:paraId="0DF38E15" w14:textId="77777777" w:rsidR="00992772" w:rsidRDefault="00992772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86" w:history="1">
            <w:r w:rsidRPr="006C1DA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>
              <w:rPr>
                <w:rStyle w:val="Hyperlink"/>
                <w:noProof/>
              </w:rPr>
              <w:t>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715A" w14:textId="77777777" w:rsidR="00992772" w:rsidRDefault="00992772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87" w:history="1">
            <w:r w:rsidRPr="006C1DA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6C9B" w14:textId="77777777" w:rsidR="00992772" w:rsidRDefault="00992772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88" w:history="1">
            <w:r w:rsidRPr="006C1DA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20CB" w14:textId="77777777" w:rsidR="00992772" w:rsidRDefault="00992772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89" w:history="1">
            <w:r w:rsidRPr="006C1DA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>
              <w:rPr>
                <w:rStyle w:val="Hyperlink"/>
                <w:noProof/>
              </w:rPr>
              <w:t>De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E535" w14:textId="77777777" w:rsidR="00992772" w:rsidRDefault="00992772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90" w:history="1">
            <w:r w:rsidRPr="006C1DA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2946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3537A2ED" w14:textId="77777777" w:rsidR="005754E0" w:rsidRDefault="005754E0" w:rsidP="0056529E">
      <w:pPr>
        <w:pStyle w:val="Heading3"/>
        <w:spacing w:line="360" w:lineRule="auto"/>
        <w:sectPr w:rsidR="005754E0" w:rsidSect="008374F1"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2722129" w14:textId="77777777" w:rsidR="00B839AC" w:rsidRDefault="00B839AC" w:rsidP="00B839AC">
      <w:pPr>
        <w:pStyle w:val="Heading1"/>
      </w:pPr>
      <w:bookmarkStart w:id="0" w:name="_Toc449079950"/>
      <w:bookmarkStart w:id="1" w:name="_Toc23860585"/>
      <w:r>
        <w:lastRenderedPageBreak/>
        <w:t>Inleiding</w:t>
      </w:r>
      <w:bookmarkEnd w:id="0"/>
      <w:bookmarkEnd w:id="1"/>
    </w:p>
    <w:p w14:paraId="5F6EEB2C" w14:textId="77777777" w:rsidR="002F51FB" w:rsidRDefault="00847775" w:rsidP="00847775">
      <w:pPr>
        <w:rPr>
          <w:lang w:eastAsia="nl-NL"/>
        </w:rPr>
      </w:pPr>
      <w:r>
        <w:rPr>
          <w:lang w:eastAsia="nl-NL"/>
        </w:rPr>
        <w:t xml:space="preserve">Het project </w:t>
      </w:r>
      <w:r w:rsidR="002F51FB">
        <w:rPr>
          <w:lang w:eastAsia="nl-NL"/>
        </w:rPr>
        <w:t>SummaMove</w:t>
      </w:r>
      <w:r>
        <w:rPr>
          <w:lang w:eastAsia="nl-NL"/>
        </w:rPr>
        <w:t xml:space="preserve"> bestaat uit een </w:t>
      </w:r>
      <w:r w:rsidR="002F51FB">
        <w:rPr>
          <w:lang w:eastAsia="nl-NL"/>
        </w:rPr>
        <w:t>compleet systeem om studenten van het Summa college meer te laten bewegen.</w:t>
      </w:r>
    </w:p>
    <w:p w14:paraId="3D40E98D" w14:textId="77777777" w:rsidR="002F51FB" w:rsidRDefault="002F51FB" w:rsidP="00847775">
      <w:pPr>
        <w:rPr>
          <w:lang w:eastAsia="nl-NL"/>
        </w:rPr>
      </w:pPr>
      <w:r>
        <w:rPr>
          <w:lang w:eastAsia="nl-NL"/>
        </w:rPr>
        <w:t>De kern is een app die op een smartphone door studenten (gebruikers) kan worden gebruikt om oefeningen te doen op en rond school.</w:t>
      </w:r>
    </w:p>
    <w:p w14:paraId="7E4C95A5" w14:textId="77777777" w:rsidR="00B12C55" w:rsidRDefault="002F51FB" w:rsidP="00847775">
      <w:pPr>
        <w:rPr>
          <w:lang w:eastAsia="nl-NL"/>
        </w:rPr>
      </w:pPr>
      <w:r>
        <w:rPr>
          <w:lang w:eastAsia="nl-NL"/>
        </w:rPr>
        <w:t>De oefeningen worden bijgehouden door een beheerder in een apart systeem. Dit systeem mag naar eigen inzicht gebouwd worden (web applicatie of desktop). Het systeem maakt gebruik van een database (</w:t>
      </w:r>
      <w:r w:rsidR="00B12C55">
        <w:rPr>
          <w:lang w:eastAsia="nl-NL"/>
        </w:rPr>
        <w:t xml:space="preserve">eigen keuze). De database wordt gebruikt door het beheersysteem. </w:t>
      </w:r>
    </w:p>
    <w:p w14:paraId="5B15C976" w14:textId="77777777" w:rsidR="00B12C55" w:rsidRDefault="00B12C55" w:rsidP="00847775">
      <w:pPr>
        <w:rPr>
          <w:lang w:eastAsia="nl-NL"/>
        </w:rPr>
      </w:pPr>
      <w:r>
        <w:rPr>
          <w:lang w:eastAsia="nl-NL"/>
        </w:rPr>
        <w:t>Daarnaast is er een API die wordt gebruikt door de app.</w:t>
      </w:r>
    </w:p>
    <w:p w14:paraId="6DDE8AB5" w14:textId="77777777" w:rsidR="00B12C55" w:rsidRDefault="00B12C55" w:rsidP="00847775">
      <w:pPr>
        <w:rPr>
          <w:lang w:eastAsia="nl-NL"/>
        </w:rPr>
      </w:pPr>
      <w:r>
        <w:rPr>
          <w:lang w:eastAsia="nl-NL"/>
        </w:rPr>
        <w:t>Dus:</w:t>
      </w:r>
    </w:p>
    <w:p w14:paraId="0D7C2F9A" w14:textId="77777777" w:rsidR="00B12C55" w:rsidRPr="00B12C55" w:rsidRDefault="00B12C55" w:rsidP="00847775">
      <w:pPr>
        <w:rPr>
          <w:lang w:eastAsia="nl-NL"/>
        </w:rPr>
      </w:pPr>
      <w:r>
        <w:object w:dxaOrig="12828" w:dyaOrig="6708" w14:anchorId="3F5EC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37pt" o:ole="">
            <v:imagedata r:id="rId17" o:title=""/>
          </v:shape>
          <o:OLEObject Type="Embed" ProgID="Visio.Drawing.15" ShapeID="_x0000_i1025" DrawAspect="Content" ObjectID="_1798446323" r:id="rId18"/>
        </w:object>
      </w:r>
    </w:p>
    <w:p w14:paraId="31BFB6E9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40616373"/>
      <w:bookmarkStart w:id="3" w:name="_Toc449079951"/>
      <w:r>
        <w:br w:type="page"/>
      </w:r>
    </w:p>
    <w:p w14:paraId="22D8E602" w14:textId="77777777" w:rsidR="00B839AC" w:rsidRDefault="00B839AC" w:rsidP="00B839AC">
      <w:pPr>
        <w:pStyle w:val="Heading1"/>
      </w:pPr>
      <w:bookmarkStart w:id="4" w:name="_Toc23860586"/>
      <w:r>
        <w:lastRenderedPageBreak/>
        <w:t>Het bedrijf</w:t>
      </w:r>
      <w:bookmarkEnd w:id="2"/>
      <w:bookmarkEnd w:id="3"/>
      <w:bookmarkEnd w:id="4"/>
    </w:p>
    <w:p w14:paraId="75FC9AA3" w14:textId="77777777" w:rsidR="00B839AC" w:rsidRPr="009E7648" w:rsidRDefault="00B2299F" w:rsidP="00847775">
      <w:pPr>
        <w:rPr>
          <w:rFonts w:ascii="Calibri" w:hAnsi="Calibri"/>
          <w:i/>
          <w:highlight w:val="lightGray"/>
        </w:rPr>
      </w:pPr>
      <w:r>
        <w:rPr>
          <w:lang w:eastAsia="nl-NL"/>
        </w:rPr>
        <w:t>SummaMove</w:t>
      </w:r>
      <w:r w:rsidR="00847775">
        <w:rPr>
          <w:lang w:eastAsia="nl-NL"/>
        </w:rPr>
        <w:t xml:space="preserve"> </w:t>
      </w:r>
      <w:r>
        <w:rPr>
          <w:lang w:eastAsia="nl-NL"/>
        </w:rPr>
        <w:t>is een klein bedrijf dat recentelijk is gestart</w:t>
      </w:r>
      <w:r w:rsidR="00847775">
        <w:rPr>
          <w:lang w:eastAsia="nl-NL"/>
        </w:rPr>
        <w:t>.</w:t>
      </w:r>
      <w:r>
        <w:rPr>
          <w:lang w:eastAsia="nl-NL"/>
        </w:rPr>
        <w:t xml:space="preserve"> Ze willen met hun concept de markt veroveren. Dus het uitrollen van de app binnen Summa is een eerste stap. Daarna willen ze </w:t>
      </w:r>
      <w:r w:rsidR="00EB688E">
        <w:rPr>
          <w:lang w:eastAsia="nl-NL"/>
        </w:rPr>
        <w:t>andere scholen gaan benaderen.</w:t>
      </w:r>
    </w:p>
    <w:p w14:paraId="76C55D17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5" w:name="_Toc447875274"/>
      <w:bookmarkStart w:id="6" w:name="_Toc449079952"/>
      <w:bookmarkStart w:id="7" w:name="_Toc440616375"/>
      <w:r>
        <w:br w:type="page"/>
      </w:r>
    </w:p>
    <w:p w14:paraId="0C91418E" w14:textId="77777777" w:rsidR="00B839AC" w:rsidRDefault="00B839AC" w:rsidP="00B839AC">
      <w:pPr>
        <w:pStyle w:val="Heading1"/>
      </w:pPr>
      <w:bookmarkStart w:id="8" w:name="_Toc23860587"/>
      <w:r>
        <w:lastRenderedPageBreak/>
        <w:t>Probleemstelling</w:t>
      </w:r>
      <w:bookmarkEnd w:id="5"/>
      <w:bookmarkEnd w:id="6"/>
      <w:bookmarkEnd w:id="8"/>
    </w:p>
    <w:p w14:paraId="3B8CA45A" w14:textId="77777777" w:rsidR="00EB688E" w:rsidRDefault="00EB688E" w:rsidP="00847775">
      <w:pPr>
        <w:rPr>
          <w:lang w:eastAsia="nl-NL"/>
        </w:rPr>
      </w:pPr>
      <w:r>
        <w:rPr>
          <w:lang w:eastAsia="nl-NL"/>
        </w:rPr>
        <w:t>Momenteel is er nog geen systeem en ze willen zo veel mogelijk</w:t>
      </w:r>
      <w:r w:rsidR="00847775">
        <w:rPr>
          <w:lang w:eastAsia="nl-NL"/>
        </w:rPr>
        <w:t xml:space="preserve"> procedures </w:t>
      </w:r>
      <w:r>
        <w:rPr>
          <w:lang w:eastAsia="nl-NL"/>
        </w:rPr>
        <w:t>automatiseren</w:t>
      </w:r>
      <w:r w:rsidR="00847775">
        <w:rPr>
          <w:lang w:eastAsia="nl-NL"/>
        </w:rPr>
        <w:t xml:space="preserve">. </w:t>
      </w:r>
    </w:p>
    <w:p w14:paraId="1D89DA47" w14:textId="77777777" w:rsidR="00EB688E" w:rsidRDefault="00EB688E" w:rsidP="00847775">
      <w:pPr>
        <w:rPr>
          <w:lang w:eastAsia="nl-NL"/>
        </w:rPr>
      </w:pPr>
      <w:r>
        <w:rPr>
          <w:lang w:eastAsia="nl-NL"/>
        </w:rPr>
        <w:t>In de app moet een gebruiker een overzicht krijgen van alle oefeningen. Daarnaast moet een gebruiker indien hij/zij dat wenst zijn/haar prestaties kunnen bijhouden. Hierbij moet de gebruiker zich kunnen aanmelden en kunnen inloggen.</w:t>
      </w:r>
    </w:p>
    <w:p w14:paraId="4C879781" w14:textId="77777777" w:rsidR="00AA7A55" w:rsidRDefault="00AA7A55" w:rsidP="00847775">
      <w:pPr>
        <w:rPr>
          <w:lang w:eastAsia="nl-NL"/>
        </w:rPr>
      </w:pPr>
      <w:r>
        <w:rPr>
          <w:lang w:eastAsia="nl-NL"/>
        </w:rPr>
        <w:t>Als er tijd over is: Indien de gebruiker bij een QR code staat, moet hij/zij deze code kunnen scannen en een oefening te zien krijgen. Deze functionaliteit hoeft niet beveiligd te worden.</w:t>
      </w:r>
      <w:r w:rsidR="00631FDE">
        <w:rPr>
          <w:lang w:eastAsia="nl-NL"/>
        </w:rPr>
        <w:t xml:space="preserve"> Bijvoorbeeld een oefening met trappen waarvoor de qr code bij de trap is aangebracht. Of op termijn: qr codes in de buitenlucht bij toestellen. </w:t>
      </w:r>
    </w:p>
    <w:p w14:paraId="08CC152C" w14:textId="77777777" w:rsidR="00EB688E" w:rsidRDefault="00EB688E" w:rsidP="00847775">
      <w:pPr>
        <w:rPr>
          <w:lang w:eastAsia="nl-NL"/>
        </w:rPr>
      </w:pPr>
    </w:p>
    <w:p w14:paraId="1854DC47" w14:textId="77777777" w:rsidR="00847775" w:rsidRDefault="00EB688E" w:rsidP="00847775">
      <w:pPr>
        <w:rPr>
          <w:lang w:eastAsia="nl-NL"/>
        </w:rPr>
      </w:pPr>
      <w:r>
        <w:rPr>
          <w:lang w:eastAsia="nl-NL"/>
        </w:rPr>
        <w:t xml:space="preserve">Daarom willen ze </w:t>
      </w:r>
      <w:r w:rsidR="00847775">
        <w:rPr>
          <w:lang w:eastAsia="nl-NL"/>
        </w:rPr>
        <w:t xml:space="preserve">met het </w:t>
      </w:r>
      <w:r>
        <w:rPr>
          <w:lang w:eastAsia="nl-NL"/>
        </w:rPr>
        <w:t xml:space="preserve">beheer </w:t>
      </w:r>
      <w:r w:rsidR="00847775">
        <w:rPr>
          <w:lang w:eastAsia="nl-NL"/>
        </w:rPr>
        <w:t xml:space="preserve">systeem </w:t>
      </w:r>
      <w:r w:rsidR="00355B81">
        <w:rPr>
          <w:lang w:eastAsia="nl-NL"/>
        </w:rPr>
        <w:t>de volgende zaken te regelen:</w:t>
      </w:r>
    </w:p>
    <w:p w14:paraId="0A93587A" w14:textId="77777777" w:rsidR="00355B81" w:rsidRDefault="00355B81" w:rsidP="00355B81">
      <w:pPr>
        <w:pStyle w:val="ListParagraph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Beheren van gebruikers</w:t>
      </w:r>
    </w:p>
    <w:p w14:paraId="51B5FB23" w14:textId="77777777" w:rsidR="00355B81" w:rsidRPr="00C92A50" w:rsidRDefault="00355B81" w:rsidP="00355B81">
      <w:pPr>
        <w:pStyle w:val="ListParagraph"/>
        <w:numPr>
          <w:ilvl w:val="0"/>
          <w:numId w:val="6"/>
        </w:numPr>
        <w:rPr>
          <w:strike/>
          <w:color w:val="FF0000"/>
          <w:lang w:eastAsia="nl-NL"/>
        </w:rPr>
      </w:pPr>
      <w:r w:rsidRPr="00C92A50">
        <w:rPr>
          <w:strike/>
          <w:color w:val="FF0000"/>
          <w:lang w:eastAsia="nl-NL"/>
        </w:rPr>
        <w:t>Beheren van rollen</w:t>
      </w:r>
    </w:p>
    <w:p w14:paraId="4D705E1B" w14:textId="77777777" w:rsidR="00355B81" w:rsidRPr="00C92A50" w:rsidRDefault="00355B81" w:rsidP="00355B81">
      <w:pPr>
        <w:pStyle w:val="ListParagraph"/>
        <w:numPr>
          <w:ilvl w:val="0"/>
          <w:numId w:val="6"/>
        </w:numPr>
        <w:rPr>
          <w:strike/>
          <w:color w:val="FF0000"/>
          <w:lang w:eastAsia="nl-NL"/>
        </w:rPr>
      </w:pPr>
      <w:r w:rsidRPr="00C92A50">
        <w:rPr>
          <w:strike/>
          <w:color w:val="FF0000"/>
          <w:lang w:eastAsia="nl-NL"/>
        </w:rPr>
        <w:t>Koppelen van rollen aan gebruikers</w:t>
      </w:r>
    </w:p>
    <w:p w14:paraId="6AD71D54" w14:textId="77777777" w:rsidR="00355B81" w:rsidRDefault="00355B81" w:rsidP="00355B81">
      <w:pPr>
        <w:pStyle w:val="ListParagraph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Beheren van </w:t>
      </w:r>
      <w:r w:rsidR="00EB688E">
        <w:rPr>
          <w:lang w:eastAsia="nl-NL"/>
        </w:rPr>
        <w:t>oefeningen</w:t>
      </w:r>
    </w:p>
    <w:p w14:paraId="598D1274" w14:textId="77777777" w:rsidR="00355B81" w:rsidRDefault="00355B81" w:rsidP="00355B81">
      <w:pPr>
        <w:pStyle w:val="ListParagraph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Beheren van </w:t>
      </w:r>
      <w:r w:rsidR="00EB688E">
        <w:rPr>
          <w:lang w:eastAsia="nl-NL"/>
        </w:rPr>
        <w:t>prestaties</w:t>
      </w:r>
    </w:p>
    <w:p w14:paraId="1409DE8F" w14:textId="77777777" w:rsidR="00EB688E" w:rsidRDefault="00EB688E" w:rsidP="00355B81">
      <w:pPr>
        <w:pStyle w:val="ListParagraph"/>
        <w:numPr>
          <w:ilvl w:val="0"/>
          <w:numId w:val="6"/>
        </w:numPr>
        <w:rPr>
          <w:lang w:eastAsia="nl-NL"/>
        </w:rPr>
      </w:pPr>
      <w:r w:rsidRPr="102CA0FF">
        <w:rPr>
          <w:lang w:eastAsia="nl-NL"/>
        </w:rPr>
        <w:t>Printen van QR codes</w:t>
      </w:r>
      <w:r w:rsidR="00BA0B7A" w:rsidRPr="102CA0FF">
        <w:rPr>
          <w:lang w:eastAsia="nl-NL"/>
        </w:rPr>
        <w:t xml:space="preserve"> (indien tijd over)</w:t>
      </w:r>
    </w:p>
    <w:p w14:paraId="044B4F7A" w14:textId="437A325A" w:rsidR="102CA0FF" w:rsidRDefault="102CA0FF" w:rsidP="102CA0FF">
      <w:pPr>
        <w:rPr>
          <w:rFonts w:eastAsia="Calibri"/>
          <w:szCs w:val="20"/>
          <w:lang w:eastAsia="nl-NL"/>
        </w:rPr>
      </w:pPr>
    </w:p>
    <w:p w14:paraId="5C833FBB" w14:textId="51167D4E" w:rsidR="6ADBC19D" w:rsidRDefault="6ADBC19D" w:rsidP="102CA0FF">
      <w:pPr>
        <w:rPr>
          <w:rFonts w:eastAsia="Calibri"/>
          <w:szCs w:val="20"/>
          <w:lang w:eastAsia="nl-NL"/>
        </w:rPr>
      </w:pPr>
      <w:r w:rsidRPr="51C50C4E">
        <w:rPr>
          <w:rFonts w:eastAsia="Calibri"/>
          <w:szCs w:val="20"/>
          <w:lang w:eastAsia="nl-NL"/>
        </w:rPr>
        <w:t xml:space="preserve">Voor meer gedetailleerde informatie </w:t>
      </w:r>
      <w:r w:rsidR="0F2DBEC3" w:rsidRPr="51C50C4E">
        <w:rPr>
          <w:rFonts w:eastAsia="Calibri"/>
          <w:szCs w:val="20"/>
          <w:lang w:eastAsia="nl-NL"/>
        </w:rPr>
        <w:t>zie het bestand met de user stories (user stories.docx).</w:t>
      </w:r>
    </w:p>
    <w:p w14:paraId="59ABD56F" w14:textId="77777777" w:rsidR="00BA0B7A" w:rsidRDefault="00BA0B7A" w:rsidP="00BA0B7A">
      <w:pPr>
        <w:rPr>
          <w:lang w:eastAsia="nl-NL"/>
        </w:rPr>
      </w:pPr>
    </w:p>
    <w:p w14:paraId="3027FA16" w14:textId="77777777" w:rsidR="00BA0B7A" w:rsidRDefault="00BA0B7A" w:rsidP="00BA0B7A">
      <w:pPr>
        <w:rPr>
          <w:lang w:eastAsia="nl-NL"/>
        </w:rPr>
      </w:pPr>
    </w:p>
    <w:p w14:paraId="08B1F403" w14:textId="77777777" w:rsidR="00355B81" w:rsidRDefault="00355B81" w:rsidP="00355B81">
      <w:pPr>
        <w:rPr>
          <w:lang w:eastAsia="nl-NL"/>
        </w:rPr>
      </w:pPr>
    </w:p>
    <w:p w14:paraId="2DEADEA6" w14:textId="77777777" w:rsidR="00160079" w:rsidRPr="008311FB" w:rsidRDefault="00160079" w:rsidP="008311FB">
      <w:pPr>
        <w:rPr>
          <w:lang w:eastAsia="nl-NL"/>
        </w:rPr>
      </w:pPr>
      <w:bookmarkStart w:id="9" w:name="_Toc447875275"/>
      <w:bookmarkStart w:id="10" w:name="_Toc449079953"/>
      <w:r>
        <w:br w:type="page"/>
      </w:r>
    </w:p>
    <w:p w14:paraId="266C4BB1" w14:textId="77777777" w:rsidR="00B839AC" w:rsidRDefault="00B839AC" w:rsidP="00B839AC">
      <w:pPr>
        <w:pStyle w:val="Heading1"/>
      </w:pPr>
      <w:bookmarkStart w:id="11" w:name="_Toc23860588"/>
      <w:r w:rsidRPr="000F2F06">
        <w:lastRenderedPageBreak/>
        <w:t>Doelgroep(en)</w:t>
      </w:r>
      <w:bookmarkEnd w:id="9"/>
      <w:bookmarkEnd w:id="10"/>
      <w:bookmarkEnd w:id="11"/>
    </w:p>
    <w:p w14:paraId="23A0806C" w14:textId="30FEF96E" w:rsidR="006B5C9C" w:rsidRDefault="006B5C9C" w:rsidP="006B5C9C">
      <w:pPr>
        <w:rPr>
          <w:lang w:eastAsia="nl-NL"/>
        </w:rPr>
      </w:pPr>
      <w:r>
        <w:rPr>
          <w:lang w:eastAsia="nl-NL"/>
        </w:rPr>
        <w:t>De applicatie ken</w:t>
      </w:r>
      <w:r w:rsidR="001A0AD1">
        <w:rPr>
          <w:lang w:eastAsia="nl-NL"/>
        </w:rPr>
        <w:t>t</w:t>
      </w:r>
      <w:r>
        <w:rPr>
          <w:lang w:eastAsia="nl-NL"/>
        </w:rPr>
        <w:t xml:space="preserve"> 3 </w:t>
      </w:r>
      <w:r w:rsidR="00C92A50" w:rsidRPr="00C92A50">
        <w:rPr>
          <w:i/>
          <w:color w:val="00B050"/>
          <w:lang w:eastAsia="nl-NL"/>
        </w:rPr>
        <w:t>soorten gebruikers</w:t>
      </w:r>
      <w:r w:rsidR="00C92A50" w:rsidRPr="00C92A50">
        <w:rPr>
          <w:i/>
          <w:color w:val="FF0000"/>
          <w:lang w:eastAsia="nl-NL"/>
        </w:rPr>
        <w:t xml:space="preserve"> </w:t>
      </w:r>
      <w:r w:rsidRPr="00C92A50">
        <w:rPr>
          <w:strike/>
          <w:color w:val="FF0000"/>
          <w:lang w:eastAsia="nl-NL"/>
        </w:rPr>
        <w:t>rollen</w:t>
      </w:r>
      <w:r>
        <w:rPr>
          <w:lang w:eastAsia="nl-NL"/>
        </w:rPr>
        <w:t>, namelijk:</w:t>
      </w:r>
    </w:p>
    <w:p w14:paraId="5F6B6EC6" w14:textId="3EA69F63" w:rsidR="006B5C9C" w:rsidRDefault="001A0AD1" w:rsidP="006B5C9C">
      <w:pPr>
        <w:pStyle w:val="ListParagraph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Beheerder (beheert de applicatie, gebruikers, oefeningen </w:t>
      </w:r>
      <w:r w:rsidR="00C92A50">
        <w:rPr>
          <w:lang w:eastAsia="nl-NL"/>
        </w:rPr>
        <w:t>etc.</w:t>
      </w:r>
      <w:r>
        <w:rPr>
          <w:lang w:eastAsia="nl-NL"/>
        </w:rPr>
        <w:t>)</w:t>
      </w:r>
      <w:r w:rsidR="00C92A50">
        <w:rPr>
          <w:lang w:eastAsia="nl-NL"/>
        </w:rPr>
        <w:t xml:space="preserve"> </w:t>
      </w:r>
      <w:r w:rsidR="00C92A50" w:rsidRPr="00C92A50">
        <w:rPr>
          <w:i/>
          <w:color w:val="00B050"/>
          <w:lang w:eastAsia="nl-NL"/>
        </w:rPr>
        <w:t>op kantoor</w:t>
      </w:r>
    </w:p>
    <w:p w14:paraId="37857CF8" w14:textId="77777777" w:rsidR="006B5C9C" w:rsidRDefault="001A0AD1" w:rsidP="006B5C9C">
      <w:pPr>
        <w:pStyle w:val="ListParagraph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Gebruiker (anonieme gebruiker van de app, geen inlog nodig)</w:t>
      </w:r>
    </w:p>
    <w:p w14:paraId="1718042C" w14:textId="1ECDB451" w:rsidR="006B5C9C" w:rsidRDefault="001A0AD1" w:rsidP="006B5C9C">
      <w:pPr>
        <w:pStyle w:val="ListParagraph"/>
        <w:numPr>
          <w:ilvl w:val="0"/>
          <w:numId w:val="6"/>
        </w:numPr>
        <w:rPr>
          <w:lang w:eastAsia="nl-NL"/>
        </w:rPr>
      </w:pPr>
      <w:bookmarkStart w:id="12" w:name="_Toc449079954"/>
      <w:r>
        <w:rPr>
          <w:lang w:eastAsia="nl-NL"/>
        </w:rPr>
        <w:t>Gebruiker (geregistreerde gebruiker, inlog nodig)</w:t>
      </w:r>
      <w:r w:rsidR="00C92A50">
        <w:rPr>
          <w:lang w:eastAsia="nl-NL"/>
        </w:rPr>
        <w:t xml:space="preserve"> </w:t>
      </w:r>
      <w:r w:rsidR="00C92A50" w:rsidRPr="00C92A50">
        <w:rPr>
          <w:i/>
          <w:color w:val="00B050"/>
          <w:lang w:eastAsia="nl-NL"/>
        </w:rPr>
        <w:t>(student)</w:t>
      </w:r>
    </w:p>
    <w:p w14:paraId="0F64C9CE" w14:textId="77777777" w:rsidR="006B5C9C" w:rsidRDefault="006B5C9C" w:rsidP="006B5C9C"/>
    <w:p w14:paraId="289E91B2" w14:textId="77E83FF3" w:rsidR="00160079" w:rsidRPr="006B5C9C" w:rsidRDefault="006B5C9C" w:rsidP="006B5C9C">
      <w:pPr>
        <w:rPr>
          <w:lang w:eastAsia="nl-NL"/>
        </w:rPr>
      </w:pPr>
      <w:r>
        <w:t xml:space="preserve">Zoals hierboven al vermeld staat, heeft iedere </w:t>
      </w:r>
      <w:r w:rsidR="474E71EC">
        <w:t xml:space="preserve">soort gebruiker </w:t>
      </w:r>
      <w:r>
        <w:t>een eigen behoefte m.b.t. de functionaliteiten van het systeem.</w:t>
      </w:r>
      <w:r>
        <w:br w:type="page"/>
      </w:r>
    </w:p>
    <w:p w14:paraId="6648136F" w14:textId="77777777" w:rsidR="00B839AC" w:rsidRDefault="00B839AC" w:rsidP="00B839AC">
      <w:pPr>
        <w:pStyle w:val="Heading1"/>
      </w:pPr>
      <w:bookmarkStart w:id="13" w:name="_Toc23860589"/>
      <w:r>
        <w:lastRenderedPageBreak/>
        <w:t>De vormgeving</w:t>
      </w:r>
      <w:bookmarkEnd w:id="7"/>
      <w:bookmarkEnd w:id="12"/>
      <w:bookmarkEnd w:id="13"/>
    </w:p>
    <w:p w14:paraId="761E64E2" w14:textId="77777777" w:rsidR="006B5C9C" w:rsidRDefault="006B5C9C" w:rsidP="006B5C9C">
      <w:pPr>
        <w:rPr>
          <w:lang w:eastAsia="nl-NL"/>
        </w:rPr>
      </w:pPr>
      <w:r>
        <w:rPr>
          <w:lang w:eastAsia="nl-NL"/>
        </w:rPr>
        <w:t>Vormgeving</w:t>
      </w:r>
      <w:r w:rsidR="001A0AD1">
        <w:rPr>
          <w:lang w:eastAsia="nl-NL"/>
        </w:rPr>
        <w:t xml:space="preserve"> van het beheersysteem</w:t>
      </w:r>
      <w:r>
        <w:rPr>
          <w:lang w:eastAsia="nl-NL"/>
        </w:rPr>
        <w:t xml:space="preserve"> is iets waar we ons minder druk om maken. </w:t>
      </w:r>
      <w:r w:rsidR="001A0AD1">
        <w:rPr>
          <w:lang w:eastAsia="nl-NL"/>
        </w:rPr>
        <w:t>Dat systeem</w:t>
      </w:r>
      <w:r w:rsidR="00FB714E">
        <w:rPr>
          <w:lang w:eastAsia="nl-NL"/>
        </w:rPr>
        <w:t xml:space="preserve"> wordt alleen intern gebruikt en zal nooit ingezien worden door </w:t>
      </w:r>
      <w:r w:rsidR="001A0AD1">
        <w:rPr>
          <w:lang w:eastAsia="nl-NL"/>
        </w:rPr>
        <w:t>gebruikers</w:t>
      </w:r>
      <w:r w:rsidR="00FB714E">
        <w:rPr>
          <w:lang w:eastAsia="nl-NL"/>
        </w:rPr>
        <w:t>. Hierdoor moet de vormgeving voornamelijk functioneel zijn. Qua vormgeving hebben we maar een paar eisen:</w:t>
      </w:r>
    </w:p>
    <w:p w14:paraId="071130F5" w14:textId="77777777" w:rsidR="00FB714E" w:rsidRDefault="00FB714E" w:rsidP="006B5C9C">
      <w:pPr>
        <w:rPr>
          <w:lang w:eastAsia="nl-NL"/>
        </w:rPr>
      </w:pPr>
    </w:p>
    <w:p w14:paraId="398FEE69" w14:textId="77777777" w:rsidR="00FB714E" w:rsidRDefault="00FB714E" w:rsidP="00FB714E">
      <w:pPr>
        <w:pStyle w:val="ListParagraph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Het moet overzichtelijk zijn</w:t>
      </w:r>
    </w:p>
    <w:p w14:paraId="61BA0FF4" w14:textId="77777777" w:rsidR="00FB714E" w:rsidRDefault="00FB714E" w:rsidP="00FB714E">
      <w:pPr>
        <w:pStyle w:val="ListParagraph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Het moet efficiënt werken</w:t>
      </w:r>
    </w:p>
    <w:p w14:paraId="3A02ED5D" w14:textId="77777777" w:rsidR="00FB714E" w:rsidRDefault="00FB714E" w:rsidP="00FB714E">
      <w:pPr>
        <w:pStyle w:val="ListParagraph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Iemand moet het snel kunnen beheersen</w:t>
      </w:r>
    </w:p>
    <w:p w14:paraId="1D58EDF1" w14:textId="77777777" w:rsidR="00FB714E" w:rsidRDefault="00FB714E" w:rsidP="00FB714E">
      <w:pPr>
        <w:rPr>
          <w:lang w:eastAsia="nl-NL"/>
        </w:rPr>
      </w:pPr>
    </w:p>
    <w:p w14:paraId="77ACF244" w14:textId="77777777" w:rsidR="00FB714E" w:rsidRDefault="001A0AD1" w:rsidP="00FB714E">
      <w:pPr>
        <w:rPr>
          <w:lang w:eastAsia="nl-NL"/>
        </w:rPr>
      </w:pPr>
      <w:r>
        <w:rPr>
          <w:lang w:eastAsia="nl-NL"/>
        </w:rPr>
        <w:t>De app (voor eindgebruikers) moet wel netjes worden vorm gegeven. Dit kan in overleg met de klant (jouw projectdocent).</w:t>
      </w:r>
    </w:p>
    <w:p w14:paraId="40D711FD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4" w:name="_Toc447875277"/>
      <w:bookmarkStart w:id="15" w:name="_Toc449079955"/>
      <w:bookmarkStart w:id="16" w:name="_Toc440616377"/>
      <w:r>
        <w:br w:type="page"/>
      </w:r>
    </w:p>
    <w:p w14:paraId="15D9F759" w14:textId="77777777" w:rsidR="00B839AC" w:rsidRDefault="00B839AC" w:rsidP="00B839AC">
      <w:pPr>
        <w:pStyle w:val="Heading1"/>
      </w:pPr>
      <w:bookmarkStart w:id="17" w:name="_Toc23860590"/>
      <w:r>
        <w:lastRenderedPageBreak/>
        <w:t>Informatie</w:t>
      </w:r>
      <w:bookmarkEnd w:id="14"/>
      <w:bookmarkEnd w:id="15"/>
      <w:bookmarkEnd w:id="17"/>
    </w:p>
    <w:p w14:paraId="65F2BC0A" w14:textId="796033A2" w:rsidR="00FB714E" w:rsidRDefault="00FB714E" w:rsidP="00FB714E">
      <w:pPr>
        <w:rPr>
          <w:lang w:eastAsia="nl-NL"/>
        </w:rPr>
      </w:pPr>
      <w:r w:rsidRPr="5CFEFF1B">
        <w:rPr>
          <w:lang w:eastAsia="nl-NL"/>
        </w:rPr>
        <w:t xml:space="preserve">In de applicatie zal een hoop informatie verschaft worden aan de gebruikers. Dit houdt concreet het volgende in per </w:t>
      </w:r>
      <w:r w:rsidR="33F77764" w:rsidRPr="5CFEFF1B">
        <w:rPr>
          <w:lang w:eastAsia="nl-NL"/>
        </w:rPr>
        <w:t>soort gebruiker</w:t>
      </w:r>
      <w:r w:rsidRPr="5CFEFF1B">
        <w:rPr>
          <w:lang w:eastAsia="nl-NL"/>
        </w:rPr>
        <w:t>:</w:t>
      </w:r>
    </w:p>
    <w:p w14:paraId="2C24BA01" w14:textId="77777777" w:rsidR="00FB714E" w:rsidRDefault="001A0AD1" w:rsidP="00FB714E">
      <w:pPr>
        <w:pStyle w:val="ListParagraph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Beheerder</w:t>
      </w:r>
    </w:p>
    <w:p w14:paraId="18008132" w14:textId="77777777" w:rsidR="00FB714E" w:rsidRPr="00144301" w:rsidRDefault="00FB714E" w:rsidP="00FB714E">
      <w:pPr>
        <w:pStyle w:val="ListParagraph"/>
        <w:numPr>
          <w:ilvl w:val="1"/>
          <w:numId w:val="6"/>
        </w:numPr>
        <w:rPr>
          <w:color w:val="00B050"/>
          <w:lang w:eastAsia="nl-NL"/>
        </w:rPr>
      </w:pPr>
      <w:r w:rsidRPr="00144301">
        <w:rPr>
          <w:color w:val="00B050"/>
          <w:lang w:eastAsia="nl-NL"/>
        </w:rPr>
        <w:t xml:space="preserve">Overzicht van </w:t>
      </w:r>
      <w:r w:rsidR="001A0AD1" w:rsidRPr="00144301">
        <w:rPr>
          <w:color w:val="00B050"/>
          <w:lang w:eastAsia="nl-NL"/>
        </w:rPr>
        <w:t>geregistreerde gebruikers</w:t>
      </w:r>
    </w:p>
    <w:p w14:paraId="666923EB" w14:textId="6475F3FB" w:rsidR="00C5677B" w:rsidRPr="00144301" w:rsidRDefault="00C92A50" w:rsidP="00C5677B">
      <w:pPr>
        <w:pStyle w:val="ListParagraph"/>
        <w:numPr>
          <w:ilvl w:val="2"/>
          <w:numId w:val="6"/>
        </w:numPr>
        <w:rPr>
          <w:color w:val="00B050"/>
          <w:lang w:eastAsia="nl-NL"/>
        </w:rPr>
      </w:pPr>
      <w:r w:rsidRPr="00144301">
        <w:rPr>
          <w:color w:val="00B050"/>
          <w:lang w:eastAsia="nl-NL"/>
        </w:rPr>
        <w:t>i</w:t>
      </w:r>
      <w:r w:rsidR="00C5677B" w:rsidRPr="00144301">
        <w:rPr>
          <w:color w:val="00B050"/>
          <w:lang w:eastAsia="nl-NL"/>
        </w:rPr>
        <w:t>d</w:t>
      </w:r>
    </w:p>
    <w:p w14:paraId="6A93D685" w14:textId="77777777" w:rsidR="00C5677B" w:rsidRPr="00144301" w:rsidRDefault="00C5677B" w:rsidP="00C5677B">
      <w:pPr>
        <w:pStyle w:val="ListParagraph"/>
        <w:numPr>
          <w:ilvl w:val="2"/>
          <w:numId w:val="6"/>
        </w:numPr>
        <w:rPr>
          <w:color w:val="00B050"/>
          <w:lang w:eastAsia="nl-NL"/>
        </w:rPr>
      </w:pPr>
      <w:r w:rsidRPr="00144301">
        <w:rPr>
          <w:color w:val="00B050"/>
          <w:lang w:eastAsia="nl-NL"/>
        </w:rPr>
        <w:t>Gebruikersnaam</w:t>
      </w:r>
    </w:p>
    <w:p w14:paraId="44999896" w14:textId="77777777" w:rsidR="00FB714E" w:rsidRDefault="00FB714E" w:rsidP="00FB714E">
      <w:pPr>
        <w:pStyle w:val="ListParagraph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van </w:t>
      </w:r>
      <w:r w:rsidR="001A0AD1">
        <w:rPr>
          <w:lang w:eastAsia="nl-NL"/>
        </w:rPr>
        <w:t>oefeningen</w:t>
      </w:r>
    </w:p>
    <w:p w14:paraId="537F9E63" w14:textId="77777777" w:rsidR="00C5677B" w:rsidRDefault="00C5677B" w:rsidP="00FB714E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id</w:t>
      </w:r>
    </w:p>
    <w:p w14:paraId="61EC2B62" w14:textId="77777777" w:rsidR="00FB714E" w:rsidRDefault="001A0AD1" w:rsidP="00FB714E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 oefening</w:t>
      </w:r>
    </w:p>
    <w:p w14:paraId="3C492C43" w14:textId="77777777" w:rsidR="00FB714E" w:rsidRDefault="001A0AD1" w:rsidP="00F854B0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Beschrijving van oefening</w:t>
      </w:r>
    </w:p>
    <w:p w14:paraId="5E33E220" w14:textId="77777777" w:rsidR="00C5677B" w:rsidRDefault="001A0AD1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Eventueel foto/tekeningen</w:t>
      </w:r>
    </w:p>
    <w:p w14:paraId="0776D306" w14:textId="77777777" w:rsidR="00C5677B" w:rsidRDefault="00FB714E" w:rsidP="00FB714E">
      <w:pPr>
        <w:pStyle w:val="ListParagraph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</w:t>
      </w:r>
      <w:r w:rsidR="00C5677B">
        <w:rPr>
          <w:lang w:eastAsia="nl-NL"/>
        </w:rPr>
        <w:t>prestaties</w:t>
      </w:r>
    </w:p>
    <w:p w14:paraId="748A4825" w14:textId="77777777" w:rsidR="00C5677B" w:rsidRDefault="00C5677B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Hoelang een oefening is gedaan (datum, starttijd, eindtijd)</w:t>
      </w:r>
    </w:p>
    <w:p w14:paraId="77FEB1C4" w14:textId="77777777" w:rsidR="00C5677B" w:rsidRDefault="00C5677B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Hoeveel keer een oefening is gedaan (aantal)</w:t>
      </w:r>
    </w:p>
    <w:p w14:paraId="00F6B600" w14:textId="77777777" w:rsidR="00C5677B" w:rsidRDefault="00C5677B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Gebruiker (id)</w:t>
      </w:r>
    </w:p>
    <w:p w14:paraId="13B0D2FA" w14:textId="77777777" w:rsidR="00FB714E" w:rsidRDefault="00C5677B" w:rsidP="00FB714E">
      <w:pPr>
        <w:pStyle w:val="ListParagraph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Gebruiker(niet </w:t>
      </w:r>
      <w:r w:rsidR="0069173A">
        <w:rPr>
          <w:lang w:eastAsia="nl-NL"/>
        </w:rPr>
        <w:t>geregistreerd</w:t>
      </w:r>
      <w:r>
        <w:rPr>
          <w:lang w:eastAsia="nl-NL"/>
        </w:rPr>
        <w:t>)</w:t>
      </w:r>
    </w:p>
    <w:p w14:paraId="019A8469" w14:textId="77777777" w:rsidR="00FB714E" w:rsidRDefault="00FB714E" w:rsidP="00FB714E">
      <w:pPr>
        <w:pStyle w:val="ListParagraph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van </w:t>
      </w:r>
      <w:r w:rsidR="00C5677B">
        <w:rPr>
          <w:lang w:eastAsia="nl-NL"/>
        </w:rPr>
        <w:t>oefeningen</w:t>
      </w:r>
    </w:p>
    <w:p w14:paraId="1FD668FB" w14:textId="77777777" w:rsidR="00C5677B" w:rsidRDefault="00C5677B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</w:t>
      </w:r>
    </w:p>
    <w:p w14:paraId="7F86232F" w14:textId="77777777" w:rsidR="00C5677B" w:rsidRDefault="00C5677B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Beschrijving</w:t>
      </w:r>
    </w:p>
    <w:p w14:paraId="5800C665" w14:textId="77777777" w:rsidR="00C5677B" w:rsidRDefault="00C5677B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Eventueel foto/tekening</w:t>
      </w:r>
    </w:p>
    <w:bookmarkEnd w:id="16"/>
    <w:p w14:paraId="30C80881" w14:textId="77777777" w:rsidR="00C5677B" w:rsidRDefault="00C5677B" w:rsidP="00C5677B">
      <w:pPr>
        <w:pStyle w:val="ListParagraph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Gebruiker(wel </w:t>
      </w:r>
      <w:r w:rsidR="0069173A">
        <w:rPr>
          <w:lang w:eastAsia="nl-NL"/>
        </w:rPr>
        <w:t>geregistreerd</w:t>
      </w:r>
      <w:r>
        <w:rPr>
          <w:lang w:eastAsia="nl-NL"/>
        </w:rPr>
        <w:t>)</w:t>
      </w:r>
    </w:p>
    <w:p w14:paraId="04FB015A" w14:textId="77777777" w:rsidR="00C5677B" w:rsidRDefault="00C5677B" w:rsidP="00C5677B">
      <w:pPr>
        <w:pStyle w:val="ListParagraph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>Overzicht van oefeningen</w:t>
      </w:r>
    </w:p>
    <w:p w14:paraId="2C6F8DEC" w14:textId="77777777" w:rsidR="00C5677B" w:rsidRDefault="00C5677B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</w:t>
      </w:r>
    </w:p>
    <w:p w14:paraId="4EA4615D" w14:textId="77777777" w:rsidR="00C5677B" w:rsidRDefault="00C5677B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Beschrijving</w:t>
      </w:r>
    </w:p>
    <w:p w14:paraId="13380355" w14:textId="77777777" w:rsidR="00C5677B" w:rsidRDefault="00C5677B" w:rsidP="00C5677B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Eventueel foto/tekening</w:t>
      </w:r>
    </w:p>
    <w:p w14:paraId="66E47F7C" w14:textId="77777777" w:rsidR="00C5677B" w:rsidRDefault="00870F85" w:rsidP="00870F85">
      <w:pPr>
        <w:pStyle w:val="ListParagraph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>Overzicht van prestaties</w:t>
      </w:r>
      <w:r w:rsidR="0069173A">
        <w:rPr>
          <w:lang w:eastAsia="nl-NL"/>
        </w:rPr>
        <w:t xml:space="preserve"> (sorteren op datum of oefening)</w:t>
      </w:r>
    </w:p>
    <w:p w14:paraId="66FBAD4F" w14:textId="77777777" w:rsidR="00870F85" w:rsidRDefault="0069173A" w:rsidP="00870F85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 van gebruiker</w:t>
      </w:r>
    </w:p>
    <w:p w14:paraId="603493CD" w14:textId="77777777" w:rsidR="0069173A" w:rsidRDefault="0069173A" w:rsidP="00870F85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Datum</w:t>
      </w:r>
    </w:p>
    <w:p w14:paraId="5C171316" w14:textId="77777777" w:rsidR="0069173A" w:rsidRDefault="0069173A" w:rsidP="00870F85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 van oefening</w:t>
      </w:r>
    </w:p>
    <w:p w14:paraId="7C44173E" w14:textId="77777777" w:rsidR="0069173A" w:rsidRDefault="0069173A" w:rsidP="00870F85">
      <w:pPr>
        <w:pStyle w:val="ListParagraph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Aantal keer</w:t>
      </w:r>
    </w:p>
    <w:p w14:paraId="5B3CA713" w14:textId="77777777" w:rsidR="00E15D68" w:rsidRPr="00CB48BD" w:rsidRDefault="00E15D68" w:rsidP="00CB48BD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</w:p>
    <w:sectPr w:rsidR="00E15D68" w:rsidRPr="00CB48BD" w:rsidSect="005754E0">
      <w:headerReference w:type="default" r:id="rId19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E50BA" w14:textId="77777777" w:rsidR="00CC1857" w:rsidRDefault="00CC1857" w:rsidP="00E15D68">
      <w:pPr>
        <w:spacing w:line="240" w:lineRule="auto"/>
      </w:pPr>
      <w:r>
        <w:separator/>
      </w:r>
    </w:p>
  </w:endnote>
  <w:endnote w:type="continuationSeparator" w:id="0">
    <w:p w14:paraId="7998C6A8" w14:textId="77777777" w:rsidR="00CC1857" w:rsidRDefault="00CC1857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271F1" w14:textId="6BDA3232" w:rsidR="004A1FE3" w:rsidRDefault="004A1FE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C92A5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665263"/>
      <w:docPartObj>
        <w:docPartGallery w:val="Page Numbers (Bottom of Page)"/>
        <w:docPartUnique/>
      </w:docPartObj>
    </w:sdtPr>
    <w:sdtContent>
      <w:p w14:paraId="0FEDEA06" w14:textId="6B31700E"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A50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979C0" w14:textId="77777777" w:rsidR="00CC1857" w:rsidRDefault="00CC1857" w:rsidP="00E15D68">
      <w:pPr>
        <w:spacing w:line="240" w:lineRule="auto"/>
      </w:pPr>
      <w:r>
        <w:separator/>
      </w:r>
    </w:p>
  </w:footnote>
  <w:footnote w:type="continuationSeparator" w:id="0">
    <w:p w14:paraId="4AB3220B" w14:textId="77777777" w:rsidR="00CC1857" w:rsidRDefault="00CC1857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25F88" w14:textId="77777777" w:rsidR="004A0228" w:rsidRDefault="004A1FE3" w:rsidP="004A1FE3">
    <w:pPr>
      <w:pStyle w:val="Header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94FD1" w14:textId="77777777" w:rsidR="008374F1" w:rsidRPr="00B839AC" w:rsidRDefault="008374F1" w:rsidP="00B83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52696"/>
    <w:multiLevelType w:val="hybridMultilevel"/>
    <w:tmpl w:val="E4C02DAC"/>
    <w:lvl w:ilvl="0" w:tplc="5B6A5EA2">
      <w:start w:val="7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A57FB"/>
    <w:multiLevelType w:val="hybridMultilevel"/>
    <w:tmpl w:val="DB54A4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32053">
    <w:abstractNumId w:val="1"/>
  </w:num>
  <w:num w:numId="2" w16cid:durableId="1935741419">
    <w:abstractNumId w:val="4"/>
  </w:num>
  <w:num w:numId="3" w16cid:durableId="1148480475">
    <w:abstractNumId w:val="3"/>
  </w:num>
  <w:num w:numId="4" w16cid:durableId="1426878110">
    <w:abstractNumId w:val="0"/>
  </w:num>
  <w:num w:numId="5" w16cid:durableId="711615359">
    <w:abstractNumId w:val="6"/>
  </w:num>
  <w:num w:numId="6" w16cid:durableId="2063093995">
    <w:abstractNumId w:val="2"/>
  </w:num>
  <w:num w:numId="7" w16cid:durableId="2006206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44301"/>
    <w:rsid w:val="001577A1"/>
    <w:rsid w:val="00160079"/>
    <w:rsid w:val="00171C89"/>
    <w:rsid w:val="00181BA8"/>
    <w:rsid w:val="00191410"/>
    <w:rsid w:val="001A0AD1"/>
    <w:rsid w:val="001A0BD5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C6782"/>
    <w:rsid w:val="002D68B2"/>
    <w:rsid w:val="002F51FB"/>
    <w:rsid w:val="003042C2"/>
    <w:rsid w:val="003312CB"/>
    <w:rsid w:val="00355B81"/>
    <w:rsid w:val="00364D94"/>
    <w:rsid w:val="0038214C"/>
    <w:rsid w:val="00391DC3"/>
    <w:rsid w:val="003B1B11"/>
    <w:rsid w:val="003B21D4"/>
    <w:rsid w:val="003C17B0"/>
    <w:rsid w:val="003C6264"/>
    <w:rsid w:val="003C6B70"/>
    <w:rsid w:val="003C7459"/>
    <w:rsid w:val="003D2F37"/>
    <w:rsid w:val="00446040"/>
    <w:rsid w:val="004600C2"/>
    <w:rsid w:val="00493628"/>
    <w:rsid w:val="004A0228"/>
    <w:rsid w:val="004A1FE3"/>
    <w:rsid w:val="004B4AD0"/>
    <w:rsid w:val="004C2C8C"/>
    <w:rsid w:val="004D1713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1892"/>
    <w:rsid w:val="0061661E"/>
    <w:rsid w:val="00631FDE"/>
    <w:rsid w:val="0064170A"/>
    <w:rsid w:val="0066776B"/>
    <w:rsid w:val="006807FF"/>
    <w:rsid w:val="00690BDC"/>
    <w:rsid w:val="0069173A"/>
    <w:rsid w:val="006A635D"/>
    <w:rsid w:val="006B4DEC"/>
    <w:rsid w:val="006B5C9C"/>
    <w:rsid w:val="006F636C"/>
    <w:rsid w:val="006F7675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11FB"/>
    <w:rsid w:val="008374F1"/>
    <w:rsid w:val="00845276"/>
    <w:rsid w:val="00847775"/>
    <w:rsid w:val="00870F85"/>
    <w:rsid w:val="008C7B2E"/>
    <w:rsid w:val="008D491A"/>
    <w:rsid w:val="008D723D"/>
    <w:rsid w:val="009114A3"/>
    <w:rsid w:val="009240D9"/>
    <w:rsid w:val="00951387"/>
    <w:rsid w:val="0095360E"/>
    <w:rsid w:val="009572E0"/>
    <w:rsid w:val="009865F0"/>
    <w:rsid w:val="00992772"/>
    <w:rsid w:val="009B6508"/>
    <w:rsid w:val="009E6E05"/>
    <w:rsid w:val="009F04E3"/>
    <w:rsid w:val="00A05E7E"/>
    <w:rsid w:val="00A12C10"/>
    <w:rsid w:val="00A758EE"/>
    <w:rsid w:val="00A9387F"/>
    <w:rsid w:val="00AA7A55"/>
    <w:rsid w:val="00AC0095"/>
    <w:rsid w:val="00AD7800"/>
    <w:rsid w:val="00B024D2"/>
    <w:rsid w:val="00B04C5C"/>
    <w:rsid w:val="00B12C55"/>
    <w:rsid w:val="00B164CA"/>
    <w:rsid w:val="00B2299F"/>
    <w:rsid w:val="00B23A23"/>
    <w:rsid w:val="00B353E7"/>
    <w:rsid w:val="00B7520C"/>
    <w:rsid w:val="00B839AC"/>
    <w:rsid w:val="00BA0B7A"/>
    <w:rsid w:val="00BA3BC6"/>
    <w:rsid w:val="00BC2C6D"/>
    <w:rsid w:val="00BD0DAA"/>
    <w:rsid w:val="00BF329F"/>
    <w:rsid w:val="00C02DA8"/>
    <w:rsid w:val="00C2111F"/>
    <w:rsid w:val="00C40CE8"/>
    <w:rsid w:val="00C5677B"/>
    <w:rsid w:val="00C92A50"/>
    <w:rsid w:val="00C93342"/>
    <w:rsid w:val="00CA46B8"/>
    <w:rsid w:val="00CB48BD"/>
    <w:rsid w:val="00CC1857"/>
    <w:rsid w:val="00CD5936"/>
    <w:rsid w:val="00D4628A"/>
    <w:rsid w:val="00D54A10"/>
    <w:rsid w:val="00D741EB"/>
    <w:rsid w:val="00D956AA"/>
    <w:rsid w:val="00DB03A4"/>
    <w:rsid w:val="00DD17D6"/>
    <w:rsid w:val="00DD7D4F"/>
    <w:rsid w:val="00DE0BDA"/>
    <w:rsid w:val="00DF23F0"/>
    <w:rsid w:val="00E15D68"/>
    <w:rsid w:val="00E31518"/>
    <w:rsid w:val="00E67BAA"/>
    <w:rsid w:val="00EB688E"/>
    <w:rsid w:val="00ED1BC6"/>
    <w:rsid w:val="00F10EF5"/>
    <w:rsid w:val="00F15E61"/>
    <w:rsid w:val="00F22BBF"/>
    <w:rsid w:val="00F4479B"/>
    <w:rsid w:val="00F47765"/>
    <w:rsid w:val="00F542EC"/>
    <w:rsid w:val="00F74BFC"/>
    <w:rsid w:val="00F80CB6"/>
    <w:rsid w:val="00F854B0"/>
    <w:rsid w:val="00FA51B6"/>
    <w:rsid w:val="00FB714E"/>
    <w:rsid w:val="00FC3CC5"/>
    <w:rsid w:val="00FE2104"/>
    <w:rsid w:val="00FE3C33"/>
    <w:rsid w:val="0F2DBEC3"/>
    <w:rsid w:val="102CA0FF"/>
    <w:rsid w:val="1354004D"/>
    <w:rsid w:val="33F77764"/>
    <w:rsid w:val="3E5C4535"/>
    <w:rsid w:val="474E71EC"/>
    <w:rsid w:val="51C50C4E"/>
    <w:rsid w:val="5CFEFF1B"/>
    <w:rsid w:val="6ADBC19D"/>
    <w:rsid w:val="718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57C4C"/>
  <w15:docId w15:val="{26DAB1FA-7733-4715-805D-B77DE8C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90C34-C5B9-438F-850F-434CFB343F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631B3B-2EC7-4653-929A-1467E2093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B25284-CD6F-4A58-9C78-57DF7D7B5362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5.xml><?xml version="1.0" encoding="utf-8"?>
<ds:datastoreItem xmlns:ds="http://schemas.openxmlformats.org/officeDocument/2006/customXml" ds:itemID="{A310D5B5-7CC9-4EE4-9116-B18753BF2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9</TotalTime>
  <Pages>8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Programma van Eisen</vt:lpstr>
    </vt:vector>
  </TitlesOfParts>
  <Company>Summa ICT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Project 00: leerjaar 1, AMO, versie 00</dc:subject>
  <dc:creator>Kelder, Erik</dc:creator>
  <cp:keywords/>
  <dc:description/>
  <cp:lastModifiedBy>Ahadi, Anil</cp:lastModifiedBy>
  <cp:revision>1</cp:revision>
  <dcterms:created xsi:type="dcterms:W3CDTF">2016-09-22T08:22:00Z</dcterms:created>
  <dcterms:modified xsi:type="dcterms:W3CDTF">2025-01-15T10:39:00Z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